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8C226" w14:textId="35B912BE" w:rsidR="007F0E17" w:rsidRPr="007F0E17" w:rsidRDefault="007F0E17" w:rsidP="007F0E17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7F0E17">
        <w:rPr>
          <w:rFonts w:ascii="Helvetica Neue" w:hAnsi="Helvetica Neue" w:cs="Helvetica Neue"/>
          <w:sz w:val="28"/>
          <w:szCs w:val="28"/>
        </w:rPr>
        <w:t>Given the provided data, what are three conclusions we can draw about Kickstarter campaigns?</w:t>
      </w:r>
    </w:p>
    <w:p w14:paraId="42363C6E" w14:textId="77777777" w:rsidR="007F0E17" w:rsidRPr="007F0E17" w:rsidRDefault="007F0E17" w:rsidP="007F0E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116A6F92" w14:textId="77777777" w:rsidR="007F0E17" w:rsidRDefault="007F0E17" w:rsidP="007F0E17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7F0E17">
        <w:rPr>
          <w:rFonts w:ascii="Helvetica Neue" w:hAnsi="Helvetica Neue" w:cs="Helvetica Neue"/>
          <w:sz w:val="28"/>
          <w:szCs w:val="28"/>
        </w:rPr>
        <w:t>What are some limitations of this dataset?</w:t>
      </w:r>
    </w:p>
    <w:p w14:paraId="3B46F407" w14:textId="77777777" w:rsidR="007F0E17" w:rsidRPr="007F0E17" w:rsidRDefault="007F0E17" w:rsidP="007F0E17">
      <w:pPr>
        <w:pStyle w:val="ListParagraph"/>
        <w:rPr>
          <w:rFonts w:ascii="Helvetica Neue" w:hAnsi="Helvetica Neue" w:cs="Helvetica Neue"/>
          <w:sz w:val="28"/>
          <w:szCs w:val="28"/>
        </w:rPr>
      </w:pPr>
    </w:p>
    <w:p w14:paraId="1602BDF8" w14:textId="49A551D4" w:rsidR="00435E7C" w:rsidRPr="007F0E17" w:rsidRDefault="007F0E17" w:rsidP="007F0E17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7F0E17">
        <w:rPr>
          <w:rFonts w:ascii="Helvetica Neue" w:hAnsi="Helvetica Neue" w:cs="Helvetica Neue"/>
          <w:sz w:val="28"/>
          <w:szCs w:val="28"/>
        </w:rPr>
        <w:t>What are some other possible tables and/or graphs that we could create??</w:t>
      </w:r>
    </w:p>
    <w:p w14:paraId="537C669B" w14:textId="6679230B" w:rsidR="007F0E17" w:rsidRDefault="007F0E17" w:rsidP="007F0E17">
      <w:pPr>
        <w:rPr>
          <w:rFonts w:ascii="Helvetica Neue" w:hAnsi="Helvetica Neue" w:cs="Helvetica Neue"/>
          <w:sz w:val="28"/>
          <w:szCs w:val="28"/>
        </w:rPr>
      </w:pPr>
    </w:p>
    <w:p w14:paraId="250F1E3C" w14:textId="77777777" w:rsidR="007F0E17" w:rsidRDefault="007F0E17" w:rsidP="007F0E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Helvetica Neue" w:hAnsi="Helvetica Neue" w:cs="Helvetica Neue"/>
          <w:color w:val="FFFFFF"/>
          <w:sz w:val="28"/>
          <w:szCs w:val="28"/>
        </w:rPr>
        <w:t>Less than 1000</w:t>
      </w:r>
    </w:p>
    <w:p w14:paraId="50425BED" w14:textId="1C8B76E0" w:rsidR="007F0E17" w:rsidRPr="007F0E17" w:rsidRDefault="007F0E17" w:rsidP="007F0E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sectPr w:rsidR="007F0E17" w:rsidRPr="007F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E1CE9"/>
    <w:multiLevelType w:val="hybridMultilevel"/>
    <w:tmpl w:val="5F7E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8"/>
    <w:rsid w:val="00435E7C"/>
    <w:rsid w:val="007F0E17"/>
    <w:rsid w:val="00B7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1C83"/>
  <w15:chartTrackingRefBased/>
  <w15:docId w15:val="{0CD41F2F-FF3F-8D48-A322-E45EA79C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KickstarterConclusions.docx</Template>
  <TotalTime>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Fernandez</dc:creator>
  <cp:keywords/>
  <dc:description/>
  <cp:lastModifiedBy>Jessica Fernandez</cp:lastModifiedBy>
  <cp:revision>1</cp:revision>
  <dcterms:created xsi:type="dcterms:W3CDTF">2020-08-06T17:48:00Z</dcterms:created>
  <dcterms:modified xsi:type="dcterms:W3CDTF">2020-08-16T01:51:00Z</dcterms:modified>
</cp:coreProperties>
</file>